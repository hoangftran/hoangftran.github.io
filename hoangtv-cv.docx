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4065"/>
        <w:gridCol w:w="3116"/>
      </w:tblGrid>
      <w:tr w:rsidR="005711F3" w:rsidRPr="00855E2C" w14:paraId="59ED97C1" w14:textId="77777777" w:rsidTr="00B521AB">
        <w:trPr>
          <w:trHeight w:val="126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6C2DD7C8" w14:textId="04039872" w:rsidR="005711F3" w:rsidRPr="00917235" w:rsidRDefault="00917235" w:rsidP="00B8726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HOANG TRAN VAN</w:t>
            </w:r>
          </w:p>
          <w:p w14:paraId="35BC0D91" w14:textId="3EAD94D6" w:rsidR="005711F3" w:rsidRPr="005711F3" w:rsidRDefault="00917235" w:rsidP="00B8726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hoangftran125@gmail.com</w:t>
            </w:r>
            <w:r w:rsidR="005711F3" w:rsidRPr="005711F3">
              <w:rPr>
                <w:rFonts w:ascii="Calibri" w:hAnsi="Calibri" w:cs="Calibri"/>
                <w:sz w:val="20"/>
                <w:szCs w:val="20"/>
              </w:rPr>
              <w:sym w:font="Symbol" w:char="F0BD"/>
            </w:r>
            <w:r>
              <w:rPr>
                <w:rFonts w:ascii="Calibri" w:hAnsi="Calibri" w:cs="Calibri"/>
                <w:sz w:val="20"/>
                <w:szCs w:val="20"/>
              </w:rPr>
              <w:t>0915498459</w:t>
            </w:r>
          </w:p>
          <w:p w14:paraId="0A613B89" w14:textId="3105DE27" w:rsidR="005711F3" w:rsidRPr="00FB3890" w:rsidRDefault="00763500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vi-VN"/>
              </w:rPr>
            </w:pPr>
            <w:hyperlink r:id="rId7" w:history="1">
              <w:r w:rsidR="00A005AB">
                <w:rPr>
                  <w:rStyle w:val="Hyperlink"/>
                  <w:rFonts w:ascii="Calibri" w:hAnsi="Calibri" w:cs="Calibri"/>
                  <w:sz w:val="20"/>
                  <w:szCs w:val="20"/>
                </w:rPr>
                <w:t>Github</w:t>
              </w:r>
            </w:hyperlink>
            <w:r w:rsidR="005711F3" w:rsidRPr="005711F3">
              <w:rPr>
                <w:rFonts w:ascii="Calibri" w:hAnsi="Calibri" w:cs="Calibri"/>
                <w:sz w:val="20"/>
                <w:szCs w:val="20"/>
              </w:rPr>
              <w:sym w:font="Symbol" w:char="F0BD"/>
            </w:r>
            <w:hyperlink r:id="rId8" w:history="1">
              <w:r w:rsidR="005711F3" w:rsidRPr="00A005AB">
                <w:rPr>
                  <w:rStyle w:val="Hyperlink"/>
                  <w:rFonts w:ascii="Calibri" w:hAnsi="Calibri" w:cs="Calibri"/>
                  <w:sz w:val="20"/>
                  <w:szCs w:val="20"/>
                </w:rPr>
                <w:t>LinkedIn</w:t>
              </w:r>
            </w:hyperlink>
          </w:p>
          <w:p w14:paraId="4F35B1AA" w14:textId="77777777" w:rsidR="005711F3" w:rsidRPr="00855E2C" w:rsidRDefault="005711F3" w:rsidP="00B521AB">
            <w:pPr>
              <w:rPr>
                <w:rFonts w:ascii="Calibri" w:hAnsi="Calibri" w:cs="Calibri"/>
                <w:smallCaps/>
                <w:sz w:val="20"/>
                <w:szCs w:val="20"/>
              </w:rPr>
            </w:pPr>
          </w:p>
        </w:tc>
      </w:tr>
      <w:tr w:rsidR="00A540FF" w:rsidRPr="00855E2C" w14:paraId="2B9FCA9C" w14:textId="77777777" w:rsidTr="00B521AB">
        <w:trPr>
          <w:trHeight w:val="126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13E3F7A2" w14:textId="77777777" w:rsidR="00A540FF" w:rsidRPr="00F62AD1" w:rsidRDefault="00A540FF" w:rsidP="00F62AD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mallCaps/>
                <w:spacing w:val="40"/>
                <w:sz w:val="16"/>
                <w:szCs w:val="16"/>
              </w:rPr>
            </w:pPr>
          </w:p>
        </w:tc>
      </w:tr>
      <w:tr w:rsidR="00AE4EAF" w:rsidRPr="00855E2C" w14:paraId="7DBC0E8A" w14:textId="77777777" w:rsidTr="00B521AB">
        <w:trPr>
          <w:trHeight w:val="10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943B85" w14:textId="139F3631" w:rsidR="00AE4EAF" w:rsidRPr="00B038B4" w:rsidRDefault="00AE4EAF" w:rsidP="007F34B7">
            <w:pPr>
              <w:rPr>
                <w:rFonts w:ascii="Calibri" w:hAnsi="Calibri" w:cs="Calibri"/>
                <w:b/>
                <w:smallCap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Summary</w:t>
            </w:r>
          </w:p>
        </w:tc>
      </w:tr>
      <w:tr w:rsidR="00B521AB" w:rsidRPr="00855E2C" w14:paraId="5BAACAE7" w14:textId="77777777" w:rsidTr="00B521AB">
        <w:trPr>
          <w:trHeight w:val="10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9FFEC9" w14:textId="43362B68" w:rsidR="00AE4EAF" w:rsidRDefault="00AE4EAF" w:rsidP="00AE4EA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Experience in Data Analysis skills like Data cleaning and preparation, Exploratory Data Analysis, Data Visualization and have good statistical knowledge.</w:t>
            </w:r>
          </w:p>
          <w:p w14:paraId="102C0EA0" w14:textId="7AF8EADD" w:rsidR="00AE4EAF" w:rsidRDefault="00AE4EAF" w:rsidP="00AE4EA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Experience in apply</w:t>
            </w:r>
            <w:r w:rsidR="00B75BAF">
              <w:rPr>
                <w:rFonts w:ascii="Calibri" w:hAnsi="Calibri" w:cs="Calibri"/>
                <w:sz w:val="22"/>
                <w:szCs w:val="20"/>
              </w:rPr>
              <w:t>ing Machine Learning models like Linear Regression, Logistic Regression, Decision Tree, Support Vector Machine, KMeans…</w:t>
            </w:r>
          </w:p>
          <w:p w14:paraId="1A962404" w14:textId="219B9C1C" w:rsidR="00AE4EAF" w:rsidRDefault="0027221C" w:rsidP="007F34B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Having good</w:t>
            </w:r>
            <w:r w:rsidR="00B75BAF">
              <w:rPr>
                <w:rFonts w:ascii="Calibri" w:hAnsi="Calibri" w:cs="Calibri"/>
                <w:sz w:val="22"/>
                <w:szCs w:val="20"/>
              </w:rPr>
              <w:t xml:space="preserve"> foundation about Deep Learning techniques</w:t>
            </w:r>
            <w:r w:rsidR="00A005AB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9C09B63" w14:textId="2CFDC0D1" w:rsidR="004D5494" w:rsidRDefault="004D5494" w:rsidP="007F34B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Website: </w:t>
            </w:r>
            <w:hyperlink r:id="rId9" w:history="1">
              <w:r w:rsidRPr="004D5494">
                <w:rPr>
                  <w:rStyle w:val="Hyperlink"/>
                  <w:rFonts w:ascii="Calibri" w:hAnsi="Calibri" w:cs="Calibri"/>
                  <w:sz w:val="22"/>
                  <w:szCs w:val="20"/>
                </w:rPr>
                <w:t>https://hoangftran.github.io/</w:t>
              </w:r>
            </w:hyperlink>
          </w:p>
          <w:p w14:paraId="4B4BFFAD" w14:textId="77777777" w:rsidR="006C3D3E" w:rsidRPr="006C3D3E" w:rsidRDefault="006C3D3E" w:rsidP="006C3D3E">
            <w:pPr>
              <w:rPr>
                <w:rFonts w:ascii="Calibri" w:hAnsi="Calibri" w:cs="Calibri"/>
                <w:sz w:val="22"/>
                <w:szCs w:val="20"/>
              </w:rPr>
            </w:pPr>
          </w:p>
          <w:p w14:paraId="0AE3AE85" w14:textId="46EA0387" w:rsidR="00B521AB" w:rsidRPr="00855E2C" w:rsidRDefault="00B521AB" w:rsidP="007F34B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Education</w:t>
            </w:r>
          </w:p>
        </w:tc>
      </w:tr>
      <w:tr w:rsidR="00ED2B98" w:rsidRPr="00855E2C" w14:paraId="267074F7" w14:textId="77777777" w:rsidTr="00ED2B98">
        <w:tc>
          <w:tcPr>
            <w:tcW w:w="3487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6EB511" w14:textId="15F04D9E" w:rsidR="00ED2B98" w:rsidRPr="00855E2C" w:rsidRDefault="00ED2B98" w:rsidP="00ED2B98">
            <w:pPr>
              <w:ind w:left="72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University of Information Technology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22527B0" w14:textId="57C999B9" w:rsidR="00ED2B98" w:rsidRPr="00917235" w:rsidRDefault="00ED2B98" w:rsidP="007F34B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 2016</w:t>
            </w:r>
            <w:r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– </w:t>
            </w:r>
            <w:r w:rsidR="00662E36">
              <w:rPr>
                <w:rFonts w:ascii="Calibri" w:hAnsi="Calibri" w:cs="Calibri"/>
                <w:b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resent</w:t>
            </w:r>
          </w:p>
        </w:tc>
      </w:tr>
      <w:tr w:rsidR="00B521AB" w:rsidRPr="00855E2C" w14:paraId="0793B132" w14:textId="77777777" w:rsidTr="00B521AB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76B85DDD" w14:textId="342813C2" w:rsidR="00B521AB" w:rsidRDefault="00ED2B98" w:rsidP="007F34B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Advanced Education Program</w:t>
            </w:r>
            <w:r w:rsidR="004D5494">
              <w:rPr>
                <w:rFonts w:ascii="Calibri" w:hAnsi="Calibri" w:cs="Calibri"/>
                <w:sz w:val="22"/>
                <w:szCs w:val="20"/>
              </w:rPr>
              <w:t>, 4</w:t>
            </w:r>
            <w:r w:rsidR="004D5494" w:rsidRPr="004D5494">
              <w:rPr>
                <w:rFonts w:ascii="Calibri" w:hAnsi="Calibri" w:cs="Calibri"/>
                <w:sz w:val="22"/>
                <w:szCs w:val="20"/>
                <w:vertAlign w:val="superscript"/>
              </w:rPr>
              <w:t>th</w:t>
            </w:r>
            <w:r w:rsidR="004D5494">
              <w:rPr>
                <w:rFonts w:ascii="Calibri" w:hAnsi="Calibri" w:cs="Calibri"/>
                <w:sz w:val="22"/>
                <w:szCs w:val="20"/>
              </w:rPr>
              <w:t xml:space="preserve"> year student.</w:t>
            </w:r>
          </w:p>
          <w:p w14:paraId="6AD32758" w14:textId="008AD7AA" w:rsidR="00F62AD1" w:rsidRDefault="00ED2B98" w:rsidP="00F62AD1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62AD1">
              <w:rPr>
                <w:rFonts w:ascii="Calibri" w:hAnsi="Calibri" w:cs="Calibri"/>
                <w:b/>
                <w:bCs/>
                <w:sz w:val="22"/>
                <w:szCs w:val="20"/>
              </w:rPr>
              <w:t>Major: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Information System</w:t>
            </w:r>
            <w:r w:rsidR="0027221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27221C" w:rsidRPr="00A47B76">
              <w:rPr>
                <w:rFonts w:ascii="Calibri" w:hAnsi="Calibri" w:cs="Calibri"/>
                <w:b/>
                <w:bCs/>
                <w:sz w:val="22"/>
                <w:szCs w:val="20"/>
              </w:rPr>
              <w:t>in-major GPA</w:t>
            </w:r>
            <w:r w:rsidR="0027221C">
              <w:rPr>
                <w:rFonts w:ascii="Calibri" w:hAnsi="Calibri" w:cs="Calibri"/>
                <w:sz w:val="22"/>
                <w:szCs w:val="20"/>
              </w:rPr>
              <w:t>: 3.</w:t>
            </w:r>
            <w:r w:rsidR="00F62AD1">
              <w:rPr>
                <w:rFonts w:ascii="Calibri" w:hAnsi="Calibri" w:cs="Calibri"/>
                <w:sz w:val="22"/>
                <w:szCs w:val="20"/>
              </w:rPr>
              <w:t>6</w:t>
            </w:r>
            <w:r w:rsidR="0027221C">
              <w:rPr>
                <w:rFonts w:ascii="Calibri" w:hAnsi="Calibri" w:cs="Calibri"/>
                <w:sz w:val="22"/>
                <w:szCs w:val="20"/>
              </w:rPr>
              <w:t>0</w:t>
            </w:r>
            <w:r w:rsidR="004D5494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5682B907" w14:textId="69805498" w:rsidR="00ED2B98" w:rsidRPr="006C3D3E" w:rsidRDefault="0027221C" w:rsidP="006C3D3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62AD1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Coursework: </w:t>
            </w:r>
            <w:r w:rsidRPr="00F62AD1">
              <w:rPr>
                <w:rFonts w:ascii="Calibri" w:hAnsi="Calibri" w:cs="Calibri"/>
                <w:sz w:val="22"/>
                <w:szCs w:val="20"/>
              </w:rPr>
              <w:t>Data Structure &amp; Algorithms, Object Oriented</w:t>
            </w:r>
            <w:r w:rsidR="00F62AD1" w:rsidRPr="00F62AD1">
              <w:rPr>
                <w:rFonts w:ascii="Calibri" w:hAnsi="Calibri" w:cs="Calibri"/>
                <w:sz w:val="22"/>
                <w:szCs w:val="20"/>
              </w:rPr>
              <w:t xml:space="preserve"> Programming</w:t>
            </w:r>
            <w:r w:rsidRPr="00F62AD1">
              <w:rPr>
                <w:rFonts w:ascii="Calibri" w:hAnsi="Calibri" w:cs="Calibri"/>
                <w:sz w:val="22"/>
                <w:szCs w:val="20"/>
              </w:rPr>
              <w:t xml:space="preserve">, Big Data, </w:t>
            </w:r>
            <w:r w:rsidRPr="00F62AD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Advanced Data Mining Applications</w:t>
            </w:r>
            <w:r w:rsidRPr="00F62AD1">
              <w:rPr>
                <w:rFonts w:ascii="Calibri" w:hAnsi="Calibri" w:cs="Calibri"/>
                <w:sz w:val="22"/>
                <w:szCs w:val="20"/>
              </w:rPr>
              <w:t>, Cloud Computing, Intermediate Statistical Analysi</w:t>
            </w:r>
            <w:r w:rsidR="006C3D3E">
              <w:rPr>
                <w:rFonts w:ascii="Calibri" w:hAnsi="Calibri" w:cs="Calibri"/>
                <w:sz w:val="22"/>
                <w:szCs w:val="20"/>
              </w:rPr>
              <w:t>s</w:t>
            </w:r>
            <w:r w:rsidR="004D5494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9F5D907" w14:textId="77777777" w:rsidR="00B521AB" w:rsidRPr="00855E2C" w:rsidRDefault="00B521AB" w:rsidP="007F34B7">
            <w:pPr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8A4555" w:rsidRPr="00855E2C" w14:paraId="7CDFC5B0" w14:textId="77777777" w:rsidTr="00B521A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0181DD" w14:textId="26199E53" w:rsidR="008A4555" w:rsidRPr="00B038B4" w:rsidRDefault="00A05198" w:rsidP="00E73070">
            <w:pPr>
              <w:rPr>
                <w:rFonts w:ascii="Calibri" w:hAnsi="Calibri" w:cs="Calibri"/>
                <w:smallCap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 xml:space="preserve">Professional </w:t>
            </w:r>
            <w:r w:rsidR="008A4555"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E</w:t>
            </w:r>
            <w:r w:rsidR="003008B6"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xperience</w:t>
            </w:r>
          </w:p>
        </w:tc>
      </w:tr>
      <w:tr w:rsidR="00271C6D" w:rsidRPr="00855E2C" w14:paraId="0063DFD0" w14:textId="77777777" w:rsidTr="00B521AB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AFD8F0" w14:textId="5B79DEBA" w:rsidR="00271C6D" w:rsidRPr="00917235" w:rsidRDefault="00917235" w:rsidP="00271C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Data Scientist Intern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224D87" w14:textId="4AA0141B" w:rsidR="00271C6D" w:rsidRPr="00855E2C" w:rsidRDefault="00917235" w:rsidP="00271C6D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FPT Telecom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04DB75" w14:textId="528C2C51" w:rsidR="00271C6D" w:rsidRPr="00917235" w:rsidRDefault="00917235" w:rsidP="00271C6D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Fep 2020</w:t>
            </w:r>
            <w:r w:rsidR="00271C6D"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Present</w:t>
            </w:r>
          </w:p>
        </w:tc>
      </w:tr>
      <w:tr w:rsidR="00271C6D" w:rsidRPr="00855E2C" w14:paraId="54C98643" w14:textId="77777777" w:rsidTr="0002514E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128DECE8" w14:textId="29BFB79B" w:rsidR="00271C6D" w:rsidRDefault="00917235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Design and build backend for FPT Telecom Chatbot with 60% </w:t>
            </w:r>
            <w:r w:rsidR="00ED2B98">
              <w:rPr>
                <w:rFonts w:ascii="Calibri" w:hAnsi="Calibri" w:cs="Calibri"/>
                <w:sz w:val="22"/>
                <w:szCs w:val="20"/>
              </w:rPr>
              <w:t xml:space="preserve">customer support rate over 10000 customer per month using </w:t>
            </w:r>
            <w:r w:rsidR="00ED2B98" w:rsidRPr="00ED2B98">
              <w:rPr>
                <w:rFonts w:ascii="Calibri" w:hAnsi="Calibri" w:cs="Calibri"/>
                <w:b/>
                <w:bCs/>
                <w:sz w:val="22"/>
                <w:szCs w:val="20"/>
              </w:rPr>
              <w:t>Flask API</w:t>
            </w:r>
            <w:r w:rsidR="00ED2B98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9C6388D" w14:textId="244D283F" w:rsidR="00271C6D" w:rsidRDefault="00ED2B98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Implement intent classification and entity extraction with 0.993 accuracy using </w:t>
            </w:r>
            <w:r w:rsidRPr="00ED2B98">
              <w:rPr>
                <w:rFonts w:ascii="Calibri" w:hAnsi="Calibri" w:cs="Calibri"/>
                <w:b/>
                <w:bCs/>
                <w:sz w:val="22"/>
                <w:szCs w:val="20"/>
              </w:rPr>
              <w:t>Rasa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framework.</w:t>
            </w:r>
          </w:p>
          <w:p w14:paraId="0E389F4B" w14:textId="77777777" w:rsidR="00271C6D" w:rsidRDefault="00ED2B98" w:rsidP="00ED2B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Track and analyze the performance of Chatbot using </w:t>
            </w:r>
            <w:r w:rsidRPr="00ED2B98">
              <w:rPr>
                <w:rFonts w:ascii="Calibri" w:hAnsi="Calibri" w:cs="Calibri"/>
                <w:b/>
                <w:bCs/>
                <w:sz w:val="22"/>
                <w:szCs w:val="20"/>
              </w:rPr>
              <w:t>Jupyter notebook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and </w:t>
            </w:r>
            <w:r w:rsidRPr="00ED2B98">
              <w:rPr>
                <w:rFonts w:ascii="Calibri" w:hAnsi="Calibri" w:cs="Calibri"/>
                <w:b/>
                <w:bCs/>
                <w:sz w:val="22"/>
                <w:szCs w:val="20"/>
              </w:rPr>
              <w:t>Power BI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0E14F361" w14:textId="1D1A1F89" w:rsidR="00ED2B98" w:rsidRPr="00ED2B98" w:rsidRDefault="00ED2B98" w:rsidP="00ED2B98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271C6D" w:rsidRPr="00855E2C" w14:paraId="6F2CF10E" w14:textId="77777777" w:rsidTr="00B521A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BB07F4" w14:textId="77777777" w:rsidR="00271C6D" w:rsidRPr="00855E2C" w:rsidRDefault="002A154E" w:rsidP="00271C6D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Personal Projects</w:t>
            </w:r>
          </w:p>
        </w:tc>
      </w:tr>
      <w:tr w:rsidR="002A154E" w:rsidRPr="00855E2C" w14:paraId="56E1FC62" w14:textId="77777777" w:rsidTr="00B521AB">
        <w:trPr>
          <w:trHeight w:val="150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A28A8FD" w14:textId="104F9EAB" w:rsidR="002A154E" w:rsidRPr="00855E2C" w:rsidRDefault="00ED2B98" w:rsidP="00932F1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Data Scientist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4E7B1F9" w14:textId="672684FF" w:rsidR="002A154E" w:rsidRPr="00855E2C" w:rsidRDefault="00ED2B98" w:rsidP="00932F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MOMO Recommendation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7A382E8" w14:textId="57A769A3" w:rsidR="002A154E" w:rsidRPr="00ED2B98" w:rsidRDefault="00ED2B98" w:rsidP="00932F1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Aug 2019</w:t>
            </w:r>
            <w:r w:rsidR="002A154E"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Sep 2019</w:t>
            </w:r>
          </w:p>
        </w:tc>
      </w:tr>
      <w:tr w:rsidR="00271C6D" w:rsidRPr="00855E2C" w14:paraId="533123CA" w14:textId="77777777" w:rsidTr="0002514E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369C306A" w14:textId="2A436117" w:rsidR="004E02AD" w:rsidRPr="004E02AD" w:rsidRDefault="00ED2B98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4D5494">
              <w:rPr>
                <w:rFonts w:ascii="Calibri" w:hAnsi="Calibri" w:cs="Calibri"/>
                <w:b/>
                <w:bCs/>
                <w:sz w:val="22"/>
                <w:szCs w:val="20"/>
              </w:rPr>
              <w:t>Github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hyperlink r:id="rId10" w:history="1">
              <w:r w:rsidRPr="00F62AD1">
                <w:rPr>
                  <w:rStyle w:val="Hyperlink"/>
                  <w:rFonts w:ascii="Calibri" w:hAnsi="Calibri" w:cs="Calibri"/>
                  <w:sz w:val="22"/>
                  <w:szCs w:val="20"/>
                </w:rPr>
                <w:t>https://github.com/minhhieu1/FivX_Momo</w:t>
              </w:r>
            </w:hyperlink>
          </w:p>
          <w:p w14:paraId="20FA332B" w14:textId="74123095" w:rsidR="004E02AD" w:rsidRDefault="00ED2B98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Implement recommendation model to recommend Mshop based on user’s history and references using ALS algorithm on Spark.</w:t>
            </w:r>
          </w:p>
          <w:p w14:paraId="78DEB4D2" w14:textId="6315822A" w:rsidR="00ED2B98" w:rsidRDefault="00ED2B98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Build backend using Flask API.</w:t>
            </w:r>
          </w:p>
          <w:p w14:paraId="3989B83C" w14:textId="1EC6693A" w:rsidR="008C1426" w:rsidRPr="00ED2B98" w:rsidRDefault="00ED2B98" w:rsidP="00ED2B9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Tech stack: React </w:t>
            </w:r>
            <w:r w:rsidR="002F2B67">
              <w:rPr>
                <w:rFonts w:ascii="Calibri" w:hAnsi="Calibri" w:cs="Calibri"/>
                <w:sz w:val="22"/>
                <w:szCs w:val="20"/>
              </w:rPr>
              <w:t>N</w:t>
            </w:r>
            <w:r>
              <w:rPr>
                <w:rFonts w:ascii="Calibri" w:hAnsi="Calibri" w:cs="Calibri"/>
                <w:sz w:val="22"/>
                <w:szCs w:val="20"/>
              </w:rPr>
              <w:t>ative, Py</w:t>
            </w:r>
            <w:r w:rsidR="00AB5A32">
              <w:rPr>
                <w:rFonts w:ascii="Calibri" w:hAnsi="Calibri" w:cs="Calibri"/>
                <w:sz w:val="22"/>
                <w:szCs w:val="20"/>
              </w:rPr>
              <w:t>S</w:t>
            </w:r>
            <w:r>
              <w:rPr>
                <w:rFonts w:ascii="Calibri" w:hAnsi="Calibri" w:cs="Calibri"/>
                <w:sz w:val="22"/>
                <w:szCs w:val="20"/>
              </w:rPr>
              <w:t>park, Flask</w:t>
            </w:r>
            <w:r w:rsidR="00A540FF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736DB7CD" w14:textId="77777777" w:rsidR="00B97135" w:rsidRPr="00855E2C" w:rsidRDefault="00B97135" w:rsidP="00B97135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2A154E" w:rsidRPr="00855E2C" w14:paraId="61840FE9" w14:textId="77777777" w:rsidTr="0002514E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1F36E104" w14:textId="6420395B" w:rsidR="002A154E" w:rsidRPr="00855E2C" w:rsidRDefault="006D30E7" w:rsidP="00932F1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Data Scientist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176307C2" w14:textId="785BC6D9" w:rsidR="002A154E" w:rsidRPr="00855E2C" w:rsidRDefault="006D30E7" w:rsidP="00932F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Chatbot for UIT Fanpage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D2D64E2" w14:textId="33DF2666" w:rsidR="002A154E" w:rsidRPr="006D30E7" w:rsidRDefault="006D30E7" w:rsidP="00932F1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 2020</w:t>
            </w:r>
            <w:r w:rsidR="002A154E"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Present</w:t>
            </w:r>
          </w:p>
        </w:tc>
      </w:tr>
      <w:tr w:rsidR="002A154E" w:rsidRPr="00855E2C" w14:paraId="6959D928" w14:textId="77777777" w:rsidTr="00F45030">
        <w:trPr>
          <w:trHeight w:val="924"/>
        </w:trPr>
        <w:tc>
          <w:tcPr>
            <w:tcW w:w="5000" w:type="pct"/>
            <w:gridSpan w:val="3"/>
            <w:shd w:val="clear" w:color="auto" w:fill="auto"/>
          </w:tcPr>
          <w:p w14:paraId="2263475F" w14:textId="696D8BFB" w:rsidR="008C1426" w:rsidRPr="004E02AD" w:rsidRDefault="00A005AB" w:rsidP="008C142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Heroku</w:t>
            </w:r>
            <w:r w:rsidR="006D30E7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hyperlink r:id="rId11" w:history="1">
              <w:r w:rsidR="006D30E7" w:rsidRPr="00A005AB">
                <w:rPr>
                  <w:rStyle w:val="Hyperlink"/>
                  <w:rFonts w:ascii="Calibri" w:hAnsi="Calibri" w:cs="Calibri"/>
                  <w:bCs/>
                  <w:sz w:val="22"/>
                  <w:szCs w:val="20"/>
                </w:rPr>
                <w:t>https://uit-thesis-chatbot.herokuapp.com/</w:t>
              </w:r>
            </w:hyperlink>
          </w:p>
          <w:p w14:paraId="55B5C64D" w14:textId="6917C790" w:rsidR="008C1426" w:rsidRDefault="006D30E7" w:rsidP="008C142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A chatbot for UIT Facebook page that </w:t>
            </w:r>
            <w:r w:rsidR="00A005AB">
              <w:rPr>
                <w:rFonts w:ascii="Calibri" w:hAnsi="Calibri" w:cs="Calibri"/>
                <w:sz w:val="22"/>
                <w:szCs w:val="20"/>
              </w:rPr>
              <w:t>help students at UIT to search information about their time table, tuition and allow students to report their problems while studying at UIT.</w:t>
            </w:r>
          </w:p>
          <w:p w14:paraId="504FC36B" w14:textId="5AD15C51" w:rsidR="004D5494" w:rsidRPr="004E02AD" w:rsidRDefault="004D5494" w:rsidP="008C142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Platform: FPT.AI Conversation.</w:t>
            </w:r>
          </w:p>
          <w:p w14:paraId="39855A0E" w14:textId="7EE7D16C" w:rsidR="002A154E" w:rsidRPr="00F45030" w:rsidRDefault="008C1426" w:rsidP="00B521A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Tech stack</w:t>
            </w:r>
            <w:r w:rsidR="006D30E7">
              <w:rPr>
                <w:rFonts w:ascii="Calibri" w:hAnsi="Calibri" w:cs="Calibri"/>
                <w:b/>
                <w:sz w:val="22"/>
                <w:szCs w:val="20"/>
              </w:rPr>
              <w:t xml:space="preserve">: </w:t>
            </w:r>
            <w:r w:rsidR="004D5494" w:rsidRPr="004D5494">
              <w:rPr>
                <w:rFonts w:ascii="Calibri" w:hAnsi="Calibri" w:cs="Calibri"/>
                <w:bCs/>
                <w:sz w:val="22"/>
                <w:szCs w:val="20"/>
              </w:rPr>
              <w:t>Flask</w:t>
            </w:r>
            <w:r w:rsidR="00A005AB" w:rsidRPr="004D5494">
              <w:rPr>
                <w:rFonts w:ascii="Calibri" w:hAnsi="Calibri" w:cs="Calibri"/>
                <w:bCs/>
                <w:sz w:val="22"/>
                <w:szCs w:val="20"/>
              </w:rPr>
              <w:t xml:space="preserve">, </w:t>
            </w:r>
            <w:r w:rsidR="004D5494" w:rsidRPr="004D5494">
              <w:rPr>
                <w:rFonts w:ascii="Calibri" w:hAnsi="Calibri" w:cs="Calibri"/>
                <w:bCs/>
                <w:sz w:val="22"/>
                <w:szCs w:val="20"/>
              </w:rPr>
              <w:t>Heroku</w:t>
            </w:r>
          </w:p>
          <w:p w14:paraId="4BDC9C02" w14:textId="77777777" w:rsidR="00F45030" w:rsidRPr="00F45030" w:rsidRDefault="00F45030" w:rsidP="00F45030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271C6D" w:rsidRPr="00855E2C" w14:paraId="3533541A" w14:textId="77777777" w:rsidTr="00B521A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ECCAF8" w14:textId="0D698992" w:rsidR="00271C6D" w:rsidRPr="00855E2C" w:rsidRDefault="00271C6D" w:rsidP="00271C6D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A</w:t>
            </w:r>
            <w:r w:rsidR="002A154E"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ctivities</w:t>
            </w:r>
            <w:r w:rsidR="006D30E7">
              <w:rPr>
                <w:rFonts w:ascii="Calibri" w:hAnsi="Calibri" w:cs="Calibri"/>
                <w:b/>
                <w:smallCaps/>
                <w:sz w:val="28"/>
                <w:szCs w:val="28"/>
              </w:rPr>
              <w:t xml:space="preserve"> and Certificates</w:t>
            </w:r>
          </w:p>
        </w:tc>
      </w:tr>
      <w:tr w:rsidR="00271C6D" w:rsidRPr="00855E2C" w14:paraId="052CA38A" w14:textId="77777777" w:rsidTr="00B521AB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0D2E3247" w14:textId="50EF9EB1" w:rsidR="000B5009" w:rsidRDefault="00A540FF" w:rsidP="004D5494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Facebook Developer Circles VietNam Innovation Challenge</w:t>
            </w:r>
            <w:r w:rsidR="004D5494">
              <w:rPr>
                <w:rFonts w:ascii="Calibri" w:hAnsi="Calibri" w:cs="Calibri"/>
                <w:b/>
                <w:sz w:val="22"/>
                <w:szCs w:val="20"/>
              </w:rPr>
              <w:t>, Data Scientist track</w:t>
            </w:r>
          </w:p>
          <w:p w14:paraId="6DCFF3C8" w14:textId="1F70DABD" w:rsidR="00A540FF" w:rsidRPr="00A540FF" w:rsidRDefault="004D5494" w:rsidP="000B5009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Conducted from </w:t>
            </w:r>
            <w:r w:rsidR="00662E36">
              <w:rPr>
                <w:rFonts w:ascii="Calibri" w:hAnsi="Calibri" w:cs="Calibri"/>
                <w:bCs/>
                <w:sz w:val="22"/>
                <w:szCs w:val="20"/>
              </w:rPr>
              <w:t>Jul 2019 to Sep 2019</w:t>
            </w:r>
          </w:p>
          <w:p w14:paraId="601EA384" w14:textId="104BEB11" w:rsidR="00A540FF" w:rsidRPr="00A540FF" w:rsidRDefault="00A540FF" w:rsidP="000B5009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Cs/>
                <w:sz w:val="22"/>
                <w:szCs w:val="20"/>
              </w:rPr>
            </w:pPr>
            <w:r w:rsidRPr="00A540FF">
              <w:rPr>
                <w:rFonts w:ascii="Calibri" w:hAnsi="Calibri" w:cs="Calibri"/>
                <w:bCs/>
                <w:sz w:val="22"/>
                <w:szCs w:val="20"/>
              </w:rPr>
              <w:t>The challenge combines 18-month training and competition in Ho Chi Minh City on 3 tracks: Mobile Development, Project Management and Data Scientist.</w:t>
            </w:r>
          </w:p>
          <w:p w14:paraId="3872D9DF" w14:textId="77777777" w:rsidR="00B521AB" w:rsidRPr="006D30E7" w:rsidRDefault="00A540FF" w:rsidP="00A540FF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A540FF">
              <w:rPr>
                <w:rFonts w:ascii="Calibri" w:hAnsi="Calibri" w:cs="Calibri"/>
                <w:bCs/>
                <w:sz w:val="22"/>
                <w:szCs w:val="20"/>
              </w:rPr>
              <w:t>Top 3 best teams reached the final round of MOMO</w:t>
            </w:r>
            <w:r w:rsidR="006C3D3E">
              <w:rPr>
                <w:rFonts w:ascii="Calibri" w:hAnsi="Calibri" w:cs="Calibri"/>
                <w:bCs/>
                <w:sz w:val="22"/>
                <w:szCs w:val="20"/>
              </w:rPr>
              <w:t>’s</w:t>
            </w:r>
            <w:r w:rsidRPr="00A540FF">
              <w:rPr>
                <w:rFonts w:ascii="Calibri" w:hAnsi="Calibri" w:cs="Calibri"/>
                <w:bCs/>
                <w:sz w:val="22"/>
                <w:szCs w:val="20"/>
              </w:rPr>
              <w:t xml:space="preserve"> Challenge.</w:t>
            </w:r>
          </w:p>
          <w:p w14:paraId="3EEDB6DA" w14:textId="77777777" w:rsidR="006D30E7" w:rsidRDefault="006D30E7" w:rsidP="006D30E7">
            <w:pPr>
              <w:rPr>
                <w:rFonts w:ascii="Calibri" w:hAnsi="Calibri" w:cs="Calibri"/>
                <w:bCs/>
                <w:sz w:val="22"/>
                <w:szCs w:val="14"/>
              </w:rPr>
            </w:pPr>
          </w:p>
          <w:p w14:paraId="336E5357" w14:textId="24AD06EB" w:rsidR="006D30E7" w:rsidRPr="00A005AB" w:rsidRDefault="006D30E7" w:rsidP="006D30E7">
            <w:pPr>
              <w:rPr>
                <w:rFonts w:ascii="Calibri" w:hAnsi="Calibri" w:cs="Calibri"/>
                <w:b/>
                <w:sz w:val="22"/>
                <w:szCs w:val="14"/>
              </w:rPr>
            </w:pPr>
            <w:r w:rsidRPr="00A005AB">
              <w:rPr>
                <w:rFonts w:ascii="Calibri" w:hAnsi="Calibri" w:cs="Calibri"/>
                <w:b/>
                <w:sz w:val="22"/>
                <w:szCs w:val="14"/>
              </w:rPr>
              <w:t>VEF</w:t>
            </w:r>
            <w:r w:rsidR="00BE5253">
              <w:rPr>
                <w:rFonts w:ascii="Calibri" w:hAnsi="Calibri" w:cs="Calibri"/>
                <w:b/>
                <w:sz w:val="22"/>
                <w:szCs w:val="14"/>
              </w:rPr>
              <w:t xml:space="preserve"> Academy</w:t>
            </w:r>
            <w:r w:rsidRPr="00A005AB">
              <w:rPr>
                <w:rFonts w:ascii="Calibri" w:hAnsi="Calibri" w:cs="Calibri"/>
                <w:b/>
                <w:sz w:val="22"/>
                <w:szCs w:val="14"/>
              </w:rPr>
              <w:t xml:space="preserve"> Data Analytics </w:t>
            </w:r>
            <w:r w:rsidR="0069529D">
              <w:rPr>
                <w:rFonts w:ascii="Calibri" w:hAnsi="Calibri" w:cs="Calibri"/>
                <w:b/>
                <w:sz w:val="22"/>
                <w:szCs w:val="14"/>
              </w:rPr>
              <w:t>C</w:t>
            </w:r>
            <w:r w:rsidRPr="00A005AB">
              <w:rPr>
                <w:rFonts w:ascii="Calibri" w:hAnsi="Calibri" w:cs="Calibri"/>
                <w:b/>
                <w:sz w:val="22"/>
                <w:szCs w:val="14"/>
              </w:rPr>
              <w:t>ourse Certificate</w:t>
            </w:r>
          </w:p>
          <w:p w14:paraId="31257600" w14:textId="7CB77485" w:rsidR="004D5494" w:rsidRPr="004D5494" w:rsidRDefault="006D30E7" w:rsidP="004D5494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>Conducted from Sep 2020 to Nov 2020</w:t>
            </w:r>
          </w:p>
        </w:tc>
      </w:tr>
      <w:tr w:rsidR="007F39FC" w:rsidRPr="00855E2C" w14:paraId="09898751" w14:textId="77777777" w:rsidTr="00B521AB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C8A87D4" w14:textId="263BC0FD" w:rsidR="007F39FC" w:rsidRPr="007F39FC" w:rsidRDefault="00A540FF" w:rsidP="007F39FC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lastRenderedPageBreak/>
              <w:t xml:space="preserve">Technical </w:t>
            </w:r>
            <w:r w:rsidR="007F39FC" w:rsidRPr="007F39FC">
              <w:rPr>
                <w:rFonts w:ascii="Calibri" w:hAnsi="Calibri" w:cs="Calibri"/>
                <w:b/>
                <w:smallCaps/>
                <w:sz w:val="28"/>
                <w:szCs w:val="28"/>
              </w:rPr>
              <w:t>Skills</w:t>
            </w:r>
          </w:p>
        </w:tc>
      </w:tr>
      <w:tr w:rsidR="007F39FC" w:rsidRPr="00855E2C" w14:paraId="783E8CE1" w14:textId="77777777" w:rsidTr="00B521AB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7C18E3D9" w14:textId="106AA493" w:rsidR="007F39FC" w:rsidRPr="007F39FC" w:rsidRDefault="007F39FC" w:rsidP="007F34B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7F39FC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Programming languages: </w:t>
            </w:r>
            <w:r w:rsidR="00A540FF">
              <w:rPr>
                <w:rFonts w:ascii="Calibri" w:hAnsi="Calibri" w:cs="Calibri"/>
                <w:sz w:val="22"/>
                <w:szCs w:val="20"/>
              </w:rPr>
              <w:t>Python, SQL</w:t>
            </w:r>
            <w:r w:rsidR="00365922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1E9E93A" w14:textId="7F76ECE2" w:rsidR="007F39FC" w:rsidRPr="007F39FC" w:rsidRDefault="007F39FC" w:rsidP="007F34B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7F39FC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Frameworks: </w:t>
            </w:r>
            <w:r w:rsidR="00A540FF">
              <w:rPr>
                <w:rFonts w:ascii="Calibri" w:hAnsi="Calibri" w:cs="Calibri"/>
                <w:sz w:val="22"/>
                <w:szCs w:val="20"/>
              </w:rPr>
              <w:t>Tensorflow, Scikit-learn, Flask</w:t>
            </w:r>
            <w:r w:rsidR="00365922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5A53766" w14:textId="2610E733" w:rsidR="007F39FC" w:rsidRPr="007F39FC" w:rsidRDefault="007F39FC" w:rsidP="007F34B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7F39FC">
              <w:rPr>
                <w:rFonts w:ascii="Calibri" w:hAnsi="Calibri" w:cs="Calibri"/>
                <w:b/>
                <w:bCs/>
                <w:sz w:val="22"/>
                <w:szCs w:val="20"/>
              </w:rPr>
              <w:t>Tools:</w:t>
            </w:r>
            <w:r w:rsidR="00A540FF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</w:t>
            </w:r>
            <w:r w:rsidR="00A540FF" w:rsidRPr="00A005AB">
              <w:rPr>
                <w:rFonts w:ascii="Calibri" w:hAnsi="Calibri" w:cs="Calibri"/>
                <w:sz w:val="22"/>
                <w:szCs w:val="20"/>
              </w:rPr>
              <w:t>Git, Github, Jupyter notebook, Power BI, Google Data Studio</w:t>
            </w:r>
            <w:r w:rsidR="000D360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165349">
              <w:rPr>
                <w:rFonts w:ascii="Calibri" w:hAnsi="Calibri" w:cs="Calibri"/>
                <w:sz w:val="22"/>
                <w:szCs w:val="20"/>
              </w:rPr>
              <w:t>Google Sheets</w:t>
            </w:r>
            <w:r w:rsidR="000D360C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0E4B4263" w14:textId="17CF1C21" w:rsidR="006C3D3E" w:rsidRPr="006C3D3E" w:rsidRDefault="007F39FC" w:rsidP="006C3D3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7F39FC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Languages: </w:t>
            </w:r>
            <w:r w:rsidR="00A540FF" w:rsidRPr="00A005AB">
              <w:rPr>
                <w:rFonts w:ascii="Calibri" w:hAnsi="Calibri" w:cs="Calibri"/>
                <w:sz w:val="22"/>
                <w:szCs w:val="20"/>
              </w:rPr>
              <w:t>English (intermedia level), Vietnamese (native)</w:t>
            </w:r>
            <w:r w:rsidR="00365922">
              <w:rPr>
                <w:rFonts w:ascii="Calibri" w:hAnsi="Calibri" w:cs="Calibri"/>
                <w:sz w:val="22"/>
                <w:szCs w:val="20"/>
              </w:rPr>
              <w:t>.</w:t>
            </w:r>
          </w:p>
        </w:tc>
      </w:tr>
    </w:tbl>
    <w:p w14:paraId="12AF876E" w14:textId="77777777" w:rsidR="00AF5211" w:rsidRPr="00855E2C" w:rsidRDefault="00AF5211" w:rsidP="006C3D3E">
      <w:pPr>
        <w:rPr>
          <w:rFonts w:ascii="Calibri" w:hAnsi="Calibri" w:cs="Calibri"/>
          <w:sz w:val="2"/>
          <w:szCs w:val="2"/>
        </w:rPr>
      </w:pPr>
    </w:p>
    <w:sectPr w:rsidR="00AF5211" w:rsidRPr="00855E2C" w:rsidSect="00B521AB">
      <w:pgSz w:w="12240" w:h="15840"/>
      <w:pgMar w:top="1080" w:right="1080" w:bottom="71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3CD8D" w14:textId="77777777" w:rsidR="00763500" w:rsidRDefault="00763500" w:rsidP="00B521AB">
      <w:r>
        <w:separator/>
      </w:r>
    </w:p>
  </w:endnote>
  <w:endnote w:type="continuationSeparator" w:id="0">
    <w:p w14:paraId="267115FF" w14:textId="77777777" w:rsidR="00763500" w:rsidRDefault="00763500" w:rsidP="00B5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E208F" w14:textId="77777777" w:rsidR="00763500" w:rsidRDefault="00763500" w:rsidP="00B521AB">
      <w:r>
        <w:separator/>
      </w:r>
    </w:p>
  </w:footnote>
  <w:footnote w:type="continuationSeparator" w:id="0">
    <w:p w14:paraId="6FD56CAC" w14:textId="77777777" w:rsidR="00763500" w:rsidRDefault="00763500" w:rsidP="00B52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7235"/>
    <w:rsid w:val="00024507"/>
    <w:rsid w:val="0002514E"/>
    <w:rsid w:val="0002720B"/>
    <w:rsid w:val="00041B40"/>
    <w:rsid w:val="0004537F"/>
    <w:rsid w:val="0004663E"/>
    <w:rsid w:val="00077633"/>
    <w:rsid w:val="0008184A"/>
    <w:rsid w:val="0008593E"/>
    <w:rsid w:val="00093C9B"/>
    <w:rsid w:val="00093F42"/>
    <w:rsid w:val="00097264"/>
    <w:rsid w:val="000A1D5D"/>
    <w:rsid w:val="000A1EBE"/>
    <w:rsid w:val="000A471C"/>
    <w:rsid w:val="000B5009"/>
    <w:rsid w:val="000D14EA"/>
    <w:rsid w:val="000D2E86"/>
    <w:rsid w:val="000D360C"/>
    <w:rsid w:val="000E00A5"/>
    <w:rsid w:val="000F3182"/>
    <w:rsid w:val="000F5A12"/>
    <w:rsid w:val="000F7A7A"/>
    <w:rsid w:val="00137AB1"/>
    <w:rsid w:val="001447C7"/>
    <w:rsid w:val="0014706C"/>
    <w:rsid w:val="00154C14"/>
    <w:rsid w:val="00165349"/>
    <w:rsid w:val="00166AF0"/>
    <w:rsid w:val="0018789F"/>
    <w:rsid w:val="001908DE"/>
    <w:rsid w:val="00191E83"/>
    <w:rsid w:val="0019784A"/>
    <w:rsid w:val="001B143C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33548"/>
    <w:rsid w:val="00244881"/>
    <w:rsid w:val="0026014B"/>
    <w:rsid w:val="00264A6F"/>
    <w:rsid w:val="00271C6D"/>
    <w:rsid w:val="0027221C"/>
    <w:rsid w:val="002915E3"/>
    <w:rsid w:val="00294FDC"/>
    <w:rsid w:val="00296709"/>
    <w:rsid w:val="002A154E"/>
    <w:rsid w:val="002A5DEA"/>
    <w:rsid w:val="002B0BCF"/>
    <w:rsid w:val="002C307B"/>
    <w:rsid w:val="002C62EC"/>
    <w:rsid w:val="002D328E"/>
    <w:rsid w:val="002E2753"/>
    <w:rsid w:val="002E6BBF"/>
    <w:rsid w:val="002F21A9"/>
    <w:rsid w:val="002F2B67"/>
    <w:rsid w:val="002F36AD"/>
    <w:rsid w:val="003008B6"/>
    <w:rsid w:val="00302291"/>
    <w:rsid w:val="0030765E"/>
    <w:rsid w:val="00314E60"/>
    <w:rsid w:val="0032736B"/>
    <w:rsid w:val="00360226"/>
    <w:rsid w:val="00362561"/>
    <w:rsid w:val="00365922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D3D3A"/>
    <w:rsid w:val="003F12EA"/>
    <w:rsid w:val="003F330B"/>
    <w:rsid w:val="004130ED"/>
    <w:rsid w:val="004163FB"/>
    <w:rsid w:val="00443EDF"/>
    <w:rsid w:val="004600A6"/>
    <w:rsid w:val="004713D5"/>
    <w:rsid w:val="00492200"/>
    <w:rsid w:val="004D5494"/>
    <w:rsid w:val="004E02AD"/>
    <w:rsid w:val="004E6B33"/>
    <w:rsid w:val="004F2388"/>
    <w:rsid w:val="004F413F"/>
    <w:rsid w:val="00510510"/>
    <w:rsid w:val="005161F2"/>
    <w:rsid w:val="00516C99"/>
    <w:rsid w:val="00546A6D"/>
    <w:rsid w:val="00547D45"/>
    <w:rsid w:val="005541F1"/>
    <w:rsid w:val="005546CE"/>
    <w:rsid w:val="0056436A"/>
    <w:rsid w:val="00564C33"/>
    <w:rsid w:val="005711F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080F"/>
    <w:rsid w:val="005F79A7"/>
    <w:rsid w:val="0060421D"/>
    <w:rsid w:val="00623383"/>
    <w:rsid w:val="00636844"/>
    <w:rsid w:val="00657370"/>
    <w:rsid w:val="00660CE9"/>
    <w:rsid w:val="00660F5F"/>
    <w:rsid w:val="00662419"/>
    <w:rsid w:val="00662E36"/>
    <w:rsid w:val="00666BED"/>
    <w:rsid w:val="006854C4"/>
    <w:rsid w:val="006926E0"/>
    <w:rsid w:val="0069529D"/>
    <w:rsid w:val="00695B5E"/>
    <w:rsid w:val="006A7B36"/>
    <w:rsid w:val="006B29CB"/>
    <w:rsid w:val="006B71C8"/>
    <w:rsid w:val="006B75CE"/>
    <w:rsid w:val="006C2FB1"/>
    <w:rsid w:val="006C32FE"/>
    <w:rsid w:val="006C3D3E"/>
    <w:rsid w:val="006D2EF8"/>
    <w:rsid w:val="006D2F08"/>
    <w:rsid w:val="006D30E7"/>
    <w:rsid w:val="006E7FCB"/>
    <w:rsid w:val="00707D4B"/>
    <w:rsid w:val="00744739"/>
    <w:rsid w:val="00760747"/>
    <w:rsid w:val="00763500"/>
    <w:rsid w:val="0076562A"/>
    <w:rsid w:val="007657E7"/>
    <w:rsid w:val="007B33F9"/>
    <w:rsid w:val="007B7EF3"/>
    <w:rsid w:val="007D1C0A"/>
    <w:rsid w:val="007D237C"/>
    <w:rsid w:val="007E32A1"/>
    <w:rsid w:val="007E5660"/>
    <w:rsid w:val="007F34B7"/>
    <w:rsid w:val="007F39FC"/>
    <w:rsid w:val="00805ACA"/>
    <w:rsid w:val="00813741"/>
    <w:rsid w:val="008256A1"/>
    <w:rsid w:val="0082597F"/>
    <w:rsid w:val="00834E25"/>
    <w:rsid w:val="00853B74"/>
    <w:rsid w:val="00855E2C"/>
    <w:rsid w:val="0087175B"/>
    <w:rsid w:val="00872528"/>
    <w:rsid w:val="00876692"/>
    <w:rsid w:val="00882A29"/>
    <w:rsid w:val="00883B94"/>
    <w:rsid w:val="0088665A"/>
    <w:rsid w:val="008965BA"/>
    <w:rsid w:val="008A4555"/>
    <w:rsid w:val="008B0E97"/>
    <w:rsid w:val="008B2CF7"/>
    <w:rsid w:val="008B7CBD"/>
    <w:rsid w:val="008C1426"/>
    <w:rsid w:val="008D0B6A"/>
    <w:rsid w:val="008D7C55"/>
    <w:rsid w:val="008E2404"/>
    <w:rsid w:val="00900351"/>
    <w:rsid w:val="00911929"/>
    <w:rsid w:val="00912747"/>
    <w:rsid w:val="00915D7E"/>
    <w:rsid w:val="00917235"/>
    <w:rsid w:val="00922484"/>
    <w:rsid w:val="0092439A"/>
    <w:rsid w:val="009243A1"/>
    <w:rsid w:val="00932F1B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9F3A46"/>
    <w:rsid w:val="00A005AB"/>
    <w:rsid w:val="00A02E85"/>
    <w:rsid w:val="00A05198"/>
    <w:rsid w:val="00A11BA8"/>
    <w:rsid w:val="00A2669C"/>
    <w:rsid w:val="00A2723F"/>
    <w:rsid w:val="00A33565"/>
    <w:rsid w:val="00A47B76"/>
    <w:rsid w:val="00A540FF"/>
    <w:rsid w:val="00A616A1"/>
    <w:rsid w:val="00A6171D"/>
    <w:rsid w:val="00AA4DA5"/>
    <w:rsid w:val="00AB4740"/>
    <w:rsid w:val="00AB5A32"/>
    <w:rsid w:val="00AC665F"/>
    <w:rsid w:val="00AE4EAF"/>
    <w:rsid w:val="00AE6A79"/>
    <w:rsid w:val="00AF098D"/>
    <w:rsid w:val="00AF5211"/>
    <w:rsid w:val="00B038B4"/>
    <w:rsid w:val="00B1410A"/>
    <w:rsid w:val="00B35BDD"/>
    <w:rsid w:val="00B36BD3"/>
    <w:rsid w:val="00B42F59"/>
    <w:rsid w:val="00B47367"/>
    <w:rsid w:val="00B521AB"/>
    <w:rsid w:val="00B65B61"/>
    <w:rsid w:val="00B666B2"/>
    <w:rsid w:val="00B66E8B"/>
    <w:rsid w:val="00B74EEC"/>
    <w:rsid w:val="00B75603"/>
    <w:rsid w:val="00B75BAF"/>
    <w:rsid w:val="00B76E1E"/>
    <w:rsid w:val="00B83FEA"/>
    <w:rsid w:val="00B85FE0"/>
    <w:rsid w:val="00B87264"/>
    <w:rsid w:val="00B9124A"/>
    <w:rsid w:val="00B94DC9"/>
    <w:rsid w:val="00B95057"/>
    <w:rsid w:val="00B97135"/>
    <w:rsid w:val="00BC2D0D"/>
    <w:rsid w:val="00BD12A6"/>
    <w:rsid w:val="00BD22C4"/>
    <w:rsid w:val="00BD287C"/>
    <w:rsid w:val="00BE5253"/>
    <w:rsid w:val="00BE624A"/>
    <w:rsid w:val="00C07049"/>
    <w:rsid w:val="00C22F15"/>
    <w:rsid w:val="00C33952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36EA8"/>
    <w:rsid w:val="00D52906"/>
    <w:rsid w:val="00D60239"/>
    <w:rsid w:val="00D62C12"/>
    <w:rsid w:val="00D65677"/>
    <w:rsid w:val="00D66202"/>
    <w:rsid w:val="00D669C1"/>
    <w:rsid w:val="00D70352"/>
    <w:rsid w:val="00D74E6B"/>
    <w:rsid w:val="00D77FBC"/>
    <w:rsid w:val="00D83523"/>
    <w:rsid w:val="00D927AE"/>
    <w:rsid w:val="00D93F89"/>
    <w:rsid w:val="00DC24FE"/>
    <w:rsid w:val="00DC533C"/>
    <w:rsid w:val="00DD09C1"/>
    <w:rsid w:val="00DD4BC3"/>
    <w:rsid w:val="00DD5550"/>
    <w:rsid w:val="00DD6546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95A8A"/>
    <w:rsid w:val="00EA6927"/>
    <w:rsid w:val="00EA7110"/>
    <w:rsid w:val="00EC4DF2"/>
    <w:rsid w:val="00ED28D8"/>
    <w:rsid w:val="00ED2B98"/>
    <w:rsid w:val="00EF3822"/>
    <w:rsid w:val="00F161DB"/>
    <w:rsid w:val="00F20CB1"/>
    <w:rsid w:val="00F23A7A"/>
    <w:rsid w:val="00F30D97"/>
    <w:rsid w:val="00F33544"/>
    <w:rsid w:val="00F3445A"/>
    <w:rsid w:val="00F45030"/>
    <w:rsid w:val="00F45607"/>
    <w:rsid w:val="00F52029"/>
    <w:rsid w:val="00F53385"/>
    <w:rsid w:val="00F54241"/>
    <w:rsid w:val="00F62AD1"/>
    <w:rsid w:val="00F82078"/>
    <w:rsid w:val="00FA44B6"/>
    <w:rsid w:val="00FB3890"/>
    <w:rsid w:val="00FC164E"/>
    <w:rsid w:val="00FC7BB6"/>
    <w:rsid w:val="00FD6D76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436D8"/>
  <w15:chartTrackingRefBased/>
  <w15:docId w15:val="{DC350266-132C-4499-99C6-10AE0DD5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B97135"/>
    <w:pPr>
      <w:ind w:left="720"/>
    </w:pPr>
  </w:style>
  <w:style w:type="paragraph" w:styleId="Header">
    <w:name w:val="header"/>
    <w:basedOn w:val="Normal"/>
    <w:link w:val="HeaderChar"/>
    <w:rsid w:val="00B521A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521AB"/>
    <w:rPr>
      <w:sz w:val="24"/>
      <w:szCs w:val="24"/>
    </w:rPr>
  </w:style>
  <w:style w:type="paragraph" w:styleId="Footer">
    <w:name w:val="footer"/>
    <w:basedOn w:val="Normal"/>
    <w:link w:val="FooterChar"/>
    <w:rsid w:val="00B521A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521AB"/>
    <w:rPr>
      <w:sz w:val="24"/>
      <w:szCs w:val="24"/>
    </w:rPr>
  </w:style>
  <w:style w:type="paragraph" w:styleId="BalloonText">
    <w:name w:val="Balloon Text"/>
    <w:basedOn w:val="Normal"/>
    <w:link w:val="BalloonTextChar"/>
    <w:rsid w:val="00D62C12"/>
    <w:rPr>
      <w:sz w:val="18"/>
      <w:szCs w:val="18"/>
    </w:rPr>
  </w:style>
  <w:style w:type="character" w:customStyle="1" w:styleId="BalloonTextChar">
    <w:name w:val="Balloon Text Char"/>
    <w:link w:val="BalloonText"/>
    <w:rsid w:val="00D62C12"/>
    <w:rPr>
      <w:sz w:val="18"/>
      <w:szCs w:val="18"/>
    </w:rPr>
  </w:style>
  <w:style w:type="character" w:styleId="UnresolvedMention">
    <w:name w:val="Unresolved Mention"/>
    <w:uiPriority w:val="99"/>
    <w:semiHidden/>
    <w:unhideWhenUsed/>
    <w:rsid w:val="00F62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r%E1%BA%A7n-v%C4%83n-ho%C3%A0ng-6822521b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oangftr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it-thesis-chatbot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inhhieu1/FivX_Mo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angftran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Got%20It_CV_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Got It_CV_Template 2</Template>
  <TotalTime>165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hoangftran</dc:creator>
  <cp:keywords/>
  <cp:lastModifiedBy>Trần Văn Hoàng</cp:lastModifiedBy>
  <cp:revision>16</cp:revision>
  <cp:lastPrinted>2019-11-06T07:36:00Z</cp:lastPrinted>
  <dcterms:created xsi:type="dcterms:W3CDTF">2020-11-30T14:41:00Z</dcterms:created>
  <dcterms:modified xsi:type="dcterms:W3CDTF">2020-12-04T09:19:00Z</dcterms:modified>
  <cp:category/>
</cp:coreProperties>
</file>